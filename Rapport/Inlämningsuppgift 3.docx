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F8" w:rsidRDefault="00C42D26" w:rsidP="00892E38">
      <w:pPr>
        <w:rPr>
          <w:rFonts w:ascii="Verdana" w:hAnsi="Verdana"/>
          <w:sz w:val="28"/>
          <w:szCs w:val="28"/>
          <w:lang w:val="sv-SE"/>
        </w:rPr>
      </w:pPr>
      <w:r>
        <w:rPr>
          <w:rFonts w:ascii="Verdana" w:hAnsi="Verdana"/>
          <w:sz w:val="56"/>
          <w:szCs w:val="56"/>
          <w:lang w:val="sv-SE"/>
        </w:rPr>
        <w:t>Inlämningsuppgift 3</w:t>
      </w:r>
    </w:p>
    <w:p w:rsidR="00A81E7A" w:rsidRDefault="00A81E7A" w:rsidP="00892E38">
      <w:pPr>
        <w:rPr>
          <w:rFonts w:ascii="Verdana" w:hAnsi="Verdana"/>
          <w:sz w:val="28"/>
          <w:szCs w:val="28"/>
          <w:lang w:val="sv-SE"/>
        </w:rPr>
      </w:pPr>
    </w:p>
    <w:p w:rsidR="006E0B6C" w:rsidRDefault="006E0B6C" w:rsidP="00A81E7A">
      <w:pPr>
        <w:rPr>
          <w:rFonts w:ascii="Verdana" w:hAnsi="Verdana"/>
          <w:sz w:val="28"/>
          <w:szCs w:val="28"/>
          <w:lang w:val="sv-SE"/>
        </w:rPr>
      </w:pPr>
      <w:r>
        <w:rPr>
          <w:rFonts w:ascii="Verdana" w:hAnsi="Verdana"/>
          <w:sz w:val="28"/>
          <w:szCs w:val="28"/>
          <w:lang w:val="sv-SE"/>
        </w:rPr>
        <w:t xml:space="preserve">Grupp: </w:t>
      </w:r>
      <w:r w:rsidR="00CE7DCD">
        <w:rPr>
          <w:rFonts w:ascii="Verdana" w:hAnsi="Verdana"/>
          <w:sz w:val="28"/>
          <w:szCs w:val="28"/>
          <w:lang w:val="sv-SE"/>
        </w:rPr>
        <w:t>12</w:t>
      </w:r>
    </w:p>
    <w:p w:rsidR="00DC5BB1" w:rsidRPr="00CE7DCD" w:rsidRDefault="00CE7DCD" w:rsidP="00CE7DCD">
      <w:pPr>
        <w:rPr>
          <w:rFonts w:ascii="Verdana" w:hAnsi="Verdana"/>
          <w:sz w:val="28"/>
          <w:szCs w:val="28"/>
          <w:lang w:val="sv-SE"/>
        </w:rPr>
      </w:pPr>
      <w:r>
        <w:rPr>
          <w:rFonts w:ascii="Verdana" w:hAnsi="Verdana"/>
          <w:sz w:val="28"/>
          <w:szCs w:val="28"/>
          <w:lang w:val="sv-SE"/>
        </w:rPr>
        <w:t xml:space="preserve">Simon Olofsson </w:t>
      </w:r>
      <w:r w:rsidR="00A81E7A" w:rsidRPr="00F42E47">
        <w:rPr>
          <w:rFonts w:ascii="Verdana" w:hAnsi="Verdana"/>
          <w:sz w:val="28"/>
          <w:szCs w:val="28"/>
          <w:lang w:val="sv-SE"/>
        </w:rPr>
        <w:t>(</w:t>
      </w:r>
      <w:r>
        <w:rPr>
          <w:rFonts w:ascii="Verdana" w:hAnsi="Verdana"/>
          <w:sz w:val="28"/>
          <w:szCs w:val="28"/>
          <w:lang w:val="sv-SE"/>
        </w:rPr>
        <w:t>siol0547</w:t>
      </w:r>
      <w:r w:rsidR="00A81E7A" w:rsidRPr="00F42E47">
        <w:rPr>
          <w:rFonts w:ascii="Verdana" w:hAnsi="Verdana"/>
          <w:sz w:val="28"/>
          <w:szCs w:val="28"/>
          <w:lang w:val="sv-SE"/>
        </w:rPr>
        <w:t>)</w:t>
      </w:r>
      <w:r w:rsidR="002C5B05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B52ACE3" wp14:editId="2DBF6DF0">
                <wp:simplePos x="0" y="0"/>
                <wp:positionH relativeFrom="column">
                  <wp:posOffset>0</wp:posOffset>
                </wp:positionH>
                <wp:positionV relativeFrom="margin">
                  <wp:posOffset>7582535</wp:posOffset>
                </wp:positionV>
                <wp:extent cx="5767705" cy="914400"/>
                <wp:effectExtent l="0" t="635" r="4445" b="0"/>
                <wp:wrapSquare wrapText="bothSides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77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ellrutnt"/>
                              <w:tblW w:w="450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3"/>
                            </w:tblGrid>
                            <w:tr w:rsidR="00040420" w:rsidRPr="00CD0340" w:rsidTr="00040420">
                              <w:tc>
                                <w:tcPr>
                                  <w:tcW w:w="4503" w:type="dxa"/>
                                </w:tcPr>
                                <w:p w:rsidR="00040420" w:rsidRDefault="00090C3A" w:rsidP="00040420">
                                  <w:pP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  <w:lang w:val="sv-SE"/>
                                    </w:rPr>
                                    <w:t>Objektorienterad programmeri</w:t>
                                  </w:r>
                                  <w:r w:rsidR="002C5B05"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  <w:lang w:val="sv-SE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  <w:lang w:val="sv-SE"/>
                                    </w:rPr>
                                    <w:t>g</w:t>
                                  </w:r>
                                </w:p>
                                <w:p w:rsidR="00040420" w:rsidRDefault="00040420" w:rsidP="00040420">
                                  <w:pPr>
                                    <w:pStyle w:val="Textbox"/>
                                  </w:pPr>
                                  <w:r>
                                    <w:t>Höstterminen 201</w:t>
                                  </w:r>
                                  <w:r w:rsidR="00C42D26">
                                    <w:t>5</w:t>
                                  </w:r>
                                </w:p>
                                <w:p w:rsidR="00040420" w:rsidRPr="004927F7" w:rsidRDefault="00040420" w:rsidP="00040420">
                                  <w:pPr>
                                    <w:pStyle w:val="Textbox"/>
                                  </w:pPr>
                                  <w:r w:rsidRPr="004927F7">
                                    <w:t>Kursansvarig: Henrik Bergström</w:t>
                                  </w:r>
                                  <w:r>
                                    <w:t xml:space="preserve"> </w:t>
                                  </w:r>
                                </w:p>
                                <w:p w:rsidR="00040420" w:rsidRDefault="00040420" w:rsidP="00040420">
                                  <w:pPr>
                                    <w:pStyle w:val="Textbox"/>
                                  </w:pPr>
                                </w:p>
                              </w:tc>
                            </w:tr>
                          </w:tbl>
                          <w:p w:rsidR="00DC5BB1" w:rsidRPr="004927F7" w:rsidRDefault="00DC5BB1" w:rsidP="00C802E1">
                            <w:pPr>
                              <w:pStyle w:val="Textbox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597.05pt;width:454.15pt;height:1in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" filled="f" stroked="f">
                <v:textbox>
                  <w:txbxContent>
                    <w:tbl>
                      <w:tblPr>
                        <w:tblStyle w:val="Tabellrutnt"/>
                        <w:tblW w:w="450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03"/>
                      </w:tblGrid>
                      <w:tr w:rsidR="00040420" w:rsidRPr="00CD0340" w:rsidTr="00040420">
                        <w:tc>
                          <w:tcPr>
                            <w:tcW w:w="4503" w:type="dxa"/>
                          </w:tcPr>
                          <w:p w:rsidR="00040420" w:rsidRDefault="00090C3A" w:rsidP="00040420">
                            <w:pPr>
                              <w:rPr>
                                <w:rFonts w:ascii="Verdana" w:hAnsi="Verdana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sv-SE"/>
                              </w:rPr>
                              <w:t>Objektorienterad programmeri</w:t>
                            </w:r>
                            <w:r w:rsidR="002C5B05">
                              <w:rPr>
                                <w:rFonts w:ascii="Verdana" w:hAnsi="Verdana"/>
                                <w:sz w:val="28"/>
                                <w:szCs w:val="28"/>
                                <w:lang w:val="sv-SE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sv-SE"/>
                              </w:rPr>
                              <w:t>g</w:t>
                            </w:r>
                          </w:p>
                          <w:p w:rsidR="00040420" w:rsidRDefault="00040420" w:rsidP="00040420">
                            <w:pPr>
                              <w:pStyle w:val="Textbox"/>
                            </w:pPr>
                            <w:r>
                              <w:t>Höstterminen 201</w:t>
                            </w:r>
                            <w:r w:rsidR="00C42D26">
                              <w:t>5</w:t>
                            </w:r>
                          </w:p>
                          <w:p w:rsidR="00040420" w:rsidRPr="004927F7" w:rsidRDefault="00040420" w:rsidP="00040420">
                            <w:pPr>
                              <w:pStyle w:val="Textbox"/>
                            </w:pPr>
                            <w:r w:rsidRPr="004927F7">
                              <w:t>Kursansvarig: Henrik Bergström</w:t>
                            </w:r>
                            <w:r>
                              <w:t xml:space="preserve"> </w:t>
                            </w:r>
                          </w:p>
                          <w:p w:rsidR="00040420" w:rsidRDefault="00040420" w:rsidP="00040420">
                            <w:pPr>
                              <w:pStyle w:val="Textbox"/>
                            </w:pPr>
                          </w:p>
                        </w:tc>
                      </w:tr>
                    </w:tbl>
                    <w:p w:rsidR="00DC5BB1" w:rsidRPr="004927F7" w:rsidRDefault="00DC5BB1" w:rsidP="00C802E1">
                      <w:pPr>
                        <w:pStyle w:val="Textbox"/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DC5BB1" w:rsidRPr="00F42E47">
        <w:rPr>
          <w:lang w:val="sv-SE"/>
        </w:rPr>
        <w:br w:type="page"/>
      </w:r>
    </w:p>
    <w:p w:rsidR="00090C3A" w:rsidRDefault="00B70F6A" w:rsidP="00090C3A">
      <w:pPr>
        <w:pStyle w:val="Rubrik1"/>
        <w:rPr>
          <w:lang w:val="sv-SE"/>
        </w:rPr>
      </w:pPr>
      <w:bookmarkStart w:id="0" w:name="_Toc339030840"/>
      <w:r>
        <w:rPr>
          <w:lang w:val="sv-SE"/>
        </w:rPr>
        <w:lastRenderedPageBreak/>
        <w:t>Design</w:t>
      </w:r>
      <w:bookmarkEnd w:id="0"/>
    </w:p>
    <w:p w:rsidR="00D0295D" w:rsidRDefault="00EB0679" w:rsidP="00BD4DF8">
      <w:pPr>
        <w:rPr>
          <w:lang w:val="sv-SE"/>
        </w:rPr>
      </w:pPr>
      <w:bookmarkStart w:id="1" w:name="_Toc339030841"/>
      <w:r>
        <w:rPr>
          <w:noProof/>
          <w:lang w:val="sv-SE" w:eastAsia="sv-SE"/>
        </w:rPr>
        <w:drawing>
          <wp:inline distT="0" distB="0" distL="0" distR="0">
            <wp:extent cx="5943600" cy="2823845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F8" w:rsidRDefault="00D0295D" w:rsidP="00D0295D">
      <w:pPr>
        <w:rPr>
          <w:sz w:val="20"/>
          <w:szCs w:val="20"/>
          <w:lang w:val="sv-SE"/>
        </w:rPr>
      </w:pPr>
      <w:r w:rsidRPr="00D0295D">
        <w:rPr>
          <w:sz w:val="20"/>
          <w:szCs w:val="20"/>
          <w:lang w:val="sv-SE"/>
        </w:rPr>
        <w:t>Bild 1. Klassdiagram.</w:t>
      </w:r>
    </w:p>
    <w:p w:rsidR="00D0295D" w:rsidRDefault="00D0295D" w:rsidP="00D0295D">
      <w:pPr>
        <w:rPr>
          <w:sz w:val="20"/>
          <w:szCs w:val="20"/>
          <w:lang w:val="sv-SE"/>
        </w:rPr>
      </w:pPr>
    </w:p>
    <w:p w:rsidR="005733AD" w:rsidRDefault="00CA7E3D" w:rsidP="00D0295D">
      <w:pPr>
        <w:rPr>
          <w:szCs w:val="24"/>
          <w:lang w:val="sv-SE"/>
        </w:rPr>
      </w:pPr>
      <w:r>
        <w:rPr>
          <w:szCs w:val="24"/>
          <w:lang w:val="sv-SE"/>
        </w:rPr>
        <w:t>Den övergripande designen är framförallt ett resultat av ett försök att upprätthålla så hög cohesion och så låg coupling som möjligt.</w:t>
      </w:r>
      <w:r w:rsidR="00F613B8">
        <w:rPr>
          <w:szCs w:val="24"/>
          <w:lang w:val="sv-SE"/>
        </w:rPr>
        <w:t xml:space="preserve"> För det första finns en särskild UI-klass</w:t>
      </w:r>
      <w:r w:rsidR="000058B4">
        <w:rPr>
          <w:szCs w:val="24"/>
          <w:lang w:val="sv-SE"/>
        </w:rPr>
        <w:t xml:space="preserve"> som endast sysslar med att ta in rådata och skicka till en controller, vars enda uppgift är att koordinera arbetet mellan de resterande klasserna och sedan returnera rådata till </w:t>
      </w:r>
      <w:r w:rsidR="000162AE">
        <w:rPr>
          <w:szCs w:val="24"/>
          <w:lang w:val="sv-SE"/>
        </w:rPr>
        <w:t>UI-klassen</w:t>
      </w:r>
      <w:r w:rsidR="000058B4">
        <w:rPr>
          <w:szCs w:val="24"/>
          <w:lang w:val="sv-SE"/>
        </w:rPr>
        <w:t xml:space="preserve">. </w:t>
      </w:r>
      <w:r w:rsidR="00677B43">
        <w:rPr>
          <w:szCs w:val="24"/>
          <w:lang w:val="sv-SE"/>
        </w:rPr>
        <w:t>Som ett resultat av detta bör det inte vara några problem att lägga till ett grafisk</w:t>
      </w:r>
      <w:r w:rsidR="00694505">
        <w:rPr>
          <w:szCs w:val="24"/>
          <w:lang w:val="sv-SE"/>
        </w:rPr>
        <w:t>t</w:t>
      </w:r>
      <w:r w:rsidR="00677B43">
        <w:rPr>
          <w:szCs w:val="24"/>
          <w:lang w:val="sv-SE"/>
        </w:rPr>
        <w:t xml:space="preserve"> användargränssnitt</w:t>
      </w:r>
      <w:r w:rsidR="00694505">
        <w:rPr>
          <w:szCs w:val="24"/>
          <w:lang w:val="sv-SE"/>
        </w:rPr>
        <w:t xml:space="preserve"> </w:t>
      </w:r>
      <w:r w:rsidR="00E607E8">
        <w:rPr>
          <w:szCs w:val="24"/>
          <w:lang w:val="sv-SE"/>
        </w:rPr>
        <w:t>utan några större ändringar än att gränssnittet koda</w:t>
      </w:r>
      <w:r w:rsidR="005733AD">
        <w:rPr>
          <w:szCs w:val="24"/>
          <w:lang w:val="sv-SE"/>
        </w:rPr>
        <w:t>s och kopplas till controllern.</w:t>
      </w:r>
    </w:p>
    <w:p w:rsidR="00D0295D" w:rsidRPr="00D0295D" w:rsidRDefault="005733AD" w:rsidP="005733AD">
      <w:pPr>
        <w:ind w:firstLine="431"/>
        <w:rPr>
          <w:szCs w:val="24"/>
          <w:lang w:val="sv-SE"/>
        </w:rPr>
      </w:pPr>
      <w:r>
        <w:rPr>
          <w:szCs w:val="24"/>
          <w:lang w:val="sv-SE"/>
        </w:rPr>
        <w:t>C</w:t>
      </w:r>
      <w:r w:rsidR="000058B4">
        <w:rPr>
          <w:szCs w:val="24"/>
          <w:lang w:val="sv-SE"/>
        </w:rPr>
        <w:t xml:space="preserve">ontrollern </w:t>
      </w:r>
      <w:r w:rsidR="00104F76">
        <w:rPr>
          <w:szCs w:val="24"/>
          <w:lang w:val="sv-SE"/>
        </w:rPr>
        <w:t xml:space="preserve">har </w:t>
      </w:r>
      <w:bookmarkStart w:id="2" w:name="_GoBack"/>
      <w:bookmarkEnd w:id="2"/>
      <w:r w:rsidR="000058B4">
        <w:rPr>
          <w:szCs w:val="24"/>
          <w:lang w:val="sv-SE"/>
        </w:rPr>
        <w:t xml:space="preserve">bara direkt tillgång till klasserna Team och Event, eftersom </w:t>
      </w:r>
    </w:p>
    <w:p w:rsidR="00E77A29" w:rsidRDefault="0006146A" w:rsidP="00240818">
      <w:pPr>
        <w:pStyle w:val="Rubrik1"/>
        <w:rPr>
          <w:lang w:val="sv-SE"/>
        </w:rPr>
      </w:pPr>
      <w:r>
        <w:rPr>
          <w:lang w:val="sv-SE"/>
        </w:rPr>
        <w:lastRenderedPageBreak/>
        <w:t>Funktionen l</w:t>
      </w:r>
      <w:r w:rsidR="00E77A29">
        <w:rPr>
          <w:lang w:val="sv-SE"/>
        </w:rPr>
        <w:t>ägg till resultat</w:t>
      </w:r>
    </w:p>
    <w:p w:rsidR="00F94AF5" w:rsidRPr="00F94AF5" w:rsidRDefault="00C73C6E" w:rsidP="00F94AF5">
      <w:pPr>
        <w:rPr>
          <w:lang w:val="sv-SE"/>
        </w:rPr>
      </w:pPr>
      <w:r>
        <w:rPr>
          <w:lang w:val="sv-SE"/>
        </w:rPr>
        <w:t xml:space="preserve">Här ska ni beskriva funktionen </w:t>
      </w:r>
      <w:r w:rsidRPr="00C73C6E">
        <w:rPr>
          <w:i/>
          <w:lang w:val="sv-SE"/>
        </w:rPr>
        <w:t>lägg till resultat</w:t>
      </w:r>
      <w:r>
        <w:rPr>
          <w:lang w:val="sv-SE"/>
        </w:rPr>
        <w:t xml:space="preserve"> på ett sådant sätt att man tydligt kan följa flödet. Det är inte ett krav att göra så, men ett aktivitet- och/eller sekvensdiagram kompletterat med text och utdrag ur koden är antagligen ett lämpligt format.</w:t>
      </w:r>
    </w:p>
    <w:p w:rsidR="00EF06D5" w:rsidRDefault="0006146A" w:rsidP="00240818">
      <w:pPr>
        <w:pStyle w:val="Rubrik1"/>
        <w:rPr>
          <w:lang w:val="sv-SE"/>
        </w:rPr>
      </w:pPr>
      <w:r>
        <w:rPr>
          <w:lang w:val="sv-SE"/>
        </w:rPr>
        <w:lastRenderedPageBreak/>
        <w:t>Funktonen r</w:t>
      </w:r>
      <w:r w:rsidR="00EF06D5">
        <w:rPr>
          <w:lang w:val="sv-SE"/>
        </w:rPr>
        <w:t>esultatlista för lagen</w:t>
      </w:r>
    </w:p>
    <w:p w:rsidR="00C73C6E" w:rsidRPr="00C73C6E" w:rsidRDefault="00C73C6E" w:rsidP="00C73C6E">
      <w:pPr>
        <w:rPr>
          <w:lang w:val="sv-SE"/>
        </w:rPr>
      </w:pPr>
      <w:r>
        <w:rPr>
          <w:lang w:val="sv-SE"/>
        </w:rPr>
        <w:t xml:space="preserve">Samma som ovan, fast för funktionen </w:t>
      </w:r>
      <w:r w:rsidRPr="00C73C6E">
        <w:rPr>
          <w:i/>
          <w:lang w:val="sv-SE"/>
        </w:rPr>
        <w:t>resultatlista för lagen</w:t>
      </w:r>
      <w:r>
        <w:rPr>
          <w:lang w:val="sv-SE"/>
        </w:rPr>
        <w:t>.</w:t>
      </w:r>
    </w:p>
    <w:p w:rsidR="00326104" w:rsidRDefault="00E77A29" w:rsidP="00240818">
      <w:pPr>
        <w:pStyle w:val="Rubrik1"/>
        <w:rPr>
          <w:lang w:val="sv-SE"/>
        </w:rPr>
      </w:pPr>
      <w:r>
        <w:rPr>
          <w:lang w:val="sv-SE"/>
        </w:rPr>
        <w:lastRenderedPageBreak/>
        <w:t>Normalisering av namn</w:t>
      </w:r>
    </w:p>
    <w:p w:rsidR="00326104" w:rsidRDefault="00E77A29" w:rsidP="00326104">
      <w:pPr>
        <w:rPr>
          <w:lang w:val="sv-SE"/>
        </w:rPr>
      </w:pPr>
      <w:r>
        <w:rPr>
          <w:lang w:val="sv-SE"/>
        </w:rPr>
        <w:t>Enligt kraven ska ni tänka på att undvika kodupprepning</w:t>
      </w:r>
      <w:r w:rsidR="00AB3BC0">
        <w:rPr>
          <w:lang w:val="sv-SE"/>
        </w:rPr>
        <w:t>, och speciellt nämndes normaliseringen av namn. Här ska ni därför ge en kort beskrivning av hur ni gått tillväga för att undvika kodupprepning i just detta fall.</w:t>
      </w:r>
    </w:p>
    <w:p w:rsidR="00326104" w:rsidRDefault="00326104" w:rsidP="00326104">
      <w:pPr>
        <w:pStyle w:val="Rubrik1"/>
        <w:rPr>
          <w:lang w:val="sv-SE"/>
        </w:rPr>
      </w:pPr>
      <w:r>
        <w:rPr>
          <w:lang w:val="sv-SE"/>
        </w:rPr>
        <w:lastRenderedPageBreak/>
        <w:t>Arrayer och ArrayList</w:t>
      </w:r>
    </w:p>
    <w:p w:rsidR="0006146A" w:rsidRDefault="002E1FCE" w:rsidP="0006146A">
      <w:pPr>
        <w:rPr>
          <w:lang w:val="sv-SE"/>
        </w:rPr>
      </w:pPr>
      <w:r>
        <w:rPr>
          <w:lang w:val="sv-SE"/>
        </w:rPr>
        <w:t>Ett annat krav var att ni skulle använda minst en array och minst en ArrayList (eller annan datasamlingsklass) i programmet. Här ska ni därför ge en kort beskrivning av var ni gjorde detta och varför ni valde att använda dem på just dessa ställen.</w:t>
      </w:r>
      <w:r w:rsidR="00DB4485">
        <w:rPr>
          <w:lang w:val="sv-SE"/>
        </w:rPr>
        <w:t xml:space="preserve"> </w:t>
      </w:r>
    </w:p>
    <w:p w:rsidR="0006146A" w:rsidRPr="0006146A" w:rsidRDefault="0006146A" w:rsidP="0006146A">
      <w:pPr>
        <w:rPr>
          <w:lang w:val="sv-SE"/>
        </w:rPr>
      </w:pPr>
      <w:r>
        <w:rPr>
          <w:lang w:val="sv-SE"/>
        </w:rPr>
        <w:t xml:space="preserve">Om det redan framgått från beskrivningarna ovan hur ni har använt arrayer respektive ArrayList så kan </w:t>
      </w:r>
      <w:r w:rsidR="002E1FCE">
        <w:rPr>
          <w:lang w:val="sv-SE"/>
        </w:rPr>
        <w:t xml:space="preserve">ni nöja er med att </w:t>
      </w:r>
      <w:r>
        <w:rPr>
          <w:lang w:val="sv-SE"/>
        </w:rPr>
        <w:t>bara hänvisa dit.</w:t>
      </w:r>
    </w:p>
    <w:p w:rsidR="00AC5644" w:rsidRDefault="00AC5644" w:rsidP="00240818">
      <w:pPr>
        <w:pStyle w:val="Rubrik1"/>
        <w:rPr>
          <w:lang w:val="sv-SE"/>
        </w:rPr>
      </w:pPr>
      <w:r>
        <w:rPr>
          <w:lang w:val="sv-SE"/>
        </w:rPr>
        <w:lastRenderedPageBreak/>
        <w:t>Statiska variabler och metoder</w:t>
      </w:r>
    </w:p>
    <w:p w:rsidR="00AC5644" w:rsidRPr="00AC5644" w:rsidRDefault="00AC5644" w:rsidP="00AC5644">
      <w:pPr>
        <w:rPr>
          <w:lang w:val="sv-SE"/>
        </w:rPr>
      </w:pPr>
      <w:r>
        <w:rPr>
          <w:lang w:val="sv-SE"/>
        </w:rPr>
        <w:t xml:space="preserve">Om ni använt några statiska variabler eller metoder förutom main-metoden ska dessa motiveras här. </w:t>
      </w:r>
      <w:r w:rsidR="00E9094F">
        <w:rPr>
          <w:lang w:val="sv-SE"/>
        </w:rPr>
        <w:t>Om ni inte gjort det så räcker det med att säga det.</w:t>
      </w:r>
      <w:r w:rsidR="00D40B74">
        <w:rPr>
          <w:lang w:val="sv-SE"/>
        </w:rPr>
        <w:t xml:space="preserve"> Konstanter räcker normalt med att redovisa, de behöver bara motiveras om deras användning inte är klar.</w:t>
      </w:r>
    </w:p>
    <w:p w:rsidR="00240818" w:rsidRDefault="00240818" w:rsidP="00240818">
      <w:pPr>
        <w:pStyle w:val="Rubrik1"/>
        <w:rPr>
          <w:lang w:val="sv-SE"/>
        </w:rPr>
      </w:pPr>
      <w:r>
        <w:rPr>
          <w:lang w:val="sv-SE"/>
        </w:rPr>
        <w:lastRenderedPageBreak/>
        <w:t>Reflektion</w:t>
      </w:r>
      <w:bookmarkEnd w:id="1"/>
    </w:p>
    <w:p w:rsidR="00FD0045" w:rsidRDefault="008D7081" w:rsidP="00FD0045">
      <w:pPr>
        <w:rPr>
          <w:lang w:val="sv-SE"/>
        </w:rPr>
      </w:pPr>
      <w:r>
        <w:rPr>
          <w:lang w:val="sv-SE"/>
        </w:rPr>
        <w:t xml:space="preserve">Den sista delen i rapporten är </w:t>
      </w:r>
      <w:r w:rsidR="009B6B7E">
        <w:rPr>
          <w:lang w:val="sv-SE"/>
        </w:rPr>
        <w:t>avsedd</w:t>
      </w:r>
      <w:r>
        <w:rPr>
          <w:lang w:val="sv-SE"/>
        </w:rPr>
        <w:t xml:space="preserve"> för egenreflektion. Vad har fungerat bra? Vad har fungerat dåligt? Var uppgiften för lätt? För svår? </w:t>
      </w:r>
      <w:r w:rsidR="002B520E">
        <w:rPr>
          <w:lang w:val="sv-SE"/>
        </w:rPr>
        <w:t xml:space="preserve">Hur har ni tänkt när det gäller designen, namngivningen, skyddsnivåer, etc. </w:t>
      </w:r>
      <w:r>
        <w:rPr>
          <w:lang w:val="sv-SE"/>
        </w:rPr>
        <w:t xml:space="preserve">Är det något ni borde ha övat mer på innan ni satte igång? Är det något </w:t>
      </w:r>
      <w:r w:rsidR="00D40E43">
        <w:rPr>
          <w:lang w:val="sv-SE"/>
        </w:rPr>
        <w:t>kursen</w:t>
      </w:r>
      <w:r>
        <w:rPr>
          <w:lang w:val="sv-SE"/>
        </w:rPr>
        <w:t xml:space="preserve"> borde ha ägnat mer tid åt eftersom ni behövde det?</w:t>
      </w:r>
      <w:r w:rsidR="00FD0045">
        <w:rPr>
          <w:lang w:val="sv-SE"/>
        </w:rPr>
        <w:t xml:space="preserve"> Som vanligt finns det inga speciella krav på omfattning, men ½-1 sida bör vara ganska lagom.</w:t>
      </w:r>
    </w:p>
    <w:p w:rsidR="00EB2956" w:rsidRPr="00EB2956" w:rsidRDefault="00EB2956" w:rsidP="00EB2956">
      <w:pPr>
        <w:rPr>
          <w:lang w:val="sv-SE"/>
        </w:rPr>
      </w:pPr>
    </w:p>
    <w:p w:rsidR="00814945" w:rsidRPr="00F42E47" w:rsidRDefault="009A732D" w:rsidP="00170F85">
      <w:pPr>
        <w:pStyle w:val="Rubrik1"/>
        <w:rPr>
          <w:lang w:val="sv-SE"/>
        </w:rPr>
      </w:pPr>
      <w:bookmarkStart w:id="3" w:name="_Toc339030842"/>
      <w:r w:rsidRPr="00F42E47">
        <w:rPr>
          <w:lang w:val="sv-SE"/>
        </w:rPr>
        <w:lastRenderedPageBreak/>
        <w:t>Mallanvändningen</w:t>
      </w:r>
      <w:bookmarkEnd w:id="3"/>
    </w:p>
    <w:p w:rsidR="009A732D" w:rsidRPr="00F42E47" w:rsidRDefault="002C5B05" w:rsidP="009A732D">
      <w:pPr>
        <w:rPr>
          <w:lang w:val="sv-SE"/>
        </w:rPr>
      </w:pPr>
      <w:r>
        <w:rPr>
          <w:noProof/>
          <w:lang w:val="sv-SE" w:eastAsia="sv-SE"/>
        </w:rPr>
        <mc:AlternateContent>
          <mc:Choice Requires="wpc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3516630</wp:posOffset>
                </wp:positionH>
                <wp:positionV relativeFrom="paragraph">
                  <wp:posOffset>99695</wp:posOffset>
                </wp:positionV>
                <wp:extent cx="2377440" cy="2277745"/>
                <wp:effectExtent l="1905" t="3810" r="1905" b="4445"/>
                <wp:wrapSquare wrapText="bothSides"/>
                <wp:docPr id="16" name="Arbetsyta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026" cy="18228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22856"/>
                            <a:ext cx="2377440" cy="34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32D" w:rsidRDefault="009A732D" w:rsidP="009A732D">
                              <w:pPr>
                                <w:pStyle w:val="Bildtext"/>
                              </w:pPr>
                              <w:r>
                                <w:t xml:space="preserve"> Systemillustration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rbetsyta 16" o:spid="_x0000_s1027" editas="canvas" style="position:absolute;margin-left:276.9pt;margin-top:7.85pt;width:187.2pt;height:179.35pt;z-index:251665920" coordsize="23774,22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23774;height:22777;visibility:visible;mso-wrap-style:square">
                  <v:fill o:detectmouseclick="t"/>
                  <v:path o:connecttype="none"/>
                </v:shape>
                <v:shape id="Picture 18" o:spid="_x0000_s1029" type="#_x0000_t75" style="position:absolute;width:18590;height:182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h68O8AAAA2gAAAA8AAABkcnMvZG93bnJldi54bWxET8kKwjAQvQv+QxjBi2jqgkg1igiCFxEX&#10;PA/N2BSbSWmi1r83guBpeLx1FqvGluJJtS8cKxgOEhDEmdMF5wou521/BsIHZI2lY1LwJg+rZbu1&#10;wFS7Fx/peQq5iCHsU1RgQqhSKX1myKIfuIo4cjdXWwwR1rnUNb5iuC3lKEmm0mLBscFgRRtD2f30&#10;sApGh/d4Ory63mS/D2Qm28uRb4lS3U6znoMI1IS/+Ofe6Tgfvq98r1x+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kIevDvAAAANoAAAAPAAAAAAAAAAAAAAAAAJ8CAABkcnMv&#10;ZG93bnJldi54bWxQSwUGAAAAAAQABAD3AAAAiAMAAAAA&#10;">
                  <v:imagedata r:id="rId11" o:title=""/>
                </v:shape>
                <v:shape id="Text Box 19" o:spid="_x0000_s1030" type="#_x0000_t202" style="position:absolute;top:18228;width:23774;height:3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9A732D" w:rsidRDefault="009A732D" w:rsidP="009A732D">
                        <w:pPr>
                          <w:pStyle w:val="Bildtext"/>
                        </w:pPr>
                        <w:r>
                          <w:t xml:space="preserve"> Systemillustration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12BF8">
        <w:rPr>
          <w:lang w:val="sv-SE"/>
        </w:rPr>
        <w:t>Detta avsnitt tar upp några vanliga frågor/problem med mallandvändningen. Det ska naturligtvis plockas bort i den version ni lämnar in.</w:t>
      </w:r>
    </w:p>
    <w:p w:rsidR="00814945" w:rsidRPr="00F42E47" w:rsidRDefault="00DC29BB" w:rsidP="00170F85">
      <w:pPr>
        <w:pStyle w:val="Rubrik2"/>
        <w:rPr>
          <w:lang w:val="sv-SE"/>
        </w:rPr>
      </w:pPr>
      <w:bookmarkStart w:id="4" w:name="_Toc339030843"/>
      <w:r w:rsidRPr="00F42E47">
        <w:rPr>
          <w:lang w:val="sv-SE"/>
        </w:rPr>
        <w:t>Bilder</w:t>
      </w:r>
      <w:bookmarkEnd w:id="4"/>
    </w:p>
    <w:p w:rsidR="00CD66C8" w:rsidRPr="00F42E47" w:rsidRDefault="00F62E4D" w:rsidP="00FE35F6">
      <w:pPr>
        <w:rPr>
          <w:lang w:val="sv-SE"/>
        </w:rPr>
      </w:pPr>
      <w:r>
        <w:rPr>
          <w:lang w:val="sv-SE"/>
        </w:rPr>
        <w:t xml:space="preserve">Bilder ska tillföra något till texten, vara tydliga, ha en förklarande bildtext, och sitta på ett vettigt ställe i förhållande till texten. De bör också refereras till i texten. </w:t>
      </w:r>
    </w:p>
    <w:p w:rsidR="00CD66C8" w:rsidRPr="00F42E47" w:rsidRDefault="00CD66C8" w:rsidP="00170F85">
      <w:pPr>
        <w:pStyle w:val="Rubrik3"/>
        <w:rPr>
          <w:lang w:val="sv-SE"/>
        </w:rPr>
      </w:pPr>
      <w:bookmarkStart w:id="5" w:name="_Toc339030844"/>
      <w:r w:rsidRPr="00F42E47">
        <w:rPr>
          <w:lang w:val="sv-SE"/>
        </w:rPr>
        <w:t>Rubriknivå 3</w:t>
      </w:r>
      <w:bookmarkEnd w:id="5"/>
    </w:p>
    <w:p w:rsidR="00CD66C8" w:rsidRPr="00F42E47" w:rsidRDefault="00DC29BB" w:rsidP="00CD66C8">
      <w:pPr>
        <w:rPr>
          <w:lang w:val="sv-SE"/>
        </w:rPr>
      </w:pPr>
      <w:r w:rsidRPr="00F42E47">
        <w:rPr>
          <w:lang w:val="sv-SE"/>
        </w:rPr>
        <w:t>Rubriknivå tre och neråt bör man normalt undvika att använda. Ibland går det inte, men ofta är det ett tecken på att man delar upp sitt dokument i för små bitar.</w:t>
      </w:r>
    </w:p>
    <w:p w:rsidR="00DC29BB" w:rsidRPr="00F42E47" w:rsidRDefault="00DC29BB" w:rsidP="00DC29BB">
      <w:pPr>
        <w:pStyle w:val="Rubrik2"/>
        <w:rPr>
          <w:lang w:val="sv-SE"/>
        </w:rPr>
      </w:pPr>
      <w:bookmarkStart w:id="6" w:name="_Toc339030845"/>
      <w:r w:rsidRPr="00F42E47">
        <w:rPr>
          <w:lang w:val="sv-SE"/>
        </w:rPr>
        <w:t>Referenser</w:t>
      </w:r>
      <w:bookmarkEnd w:id="6"/>
    </w:p>
    <w:p w:rsidR="00F42E47" w:rsidRDefault="00F42E47" w:rsidP="00F42E47">
      <w:pPr>
        <w:rPr>
          <w:lang w:val="sv-SE"/>
        </w:rPr>
      </w:pPr>
      <w:r w:rsidRPr="00F42E47">
        <w:rPr>
          <w:lang w:val="sv-SE"/>
        </w:rPr>
        <w:t xml:space="preserve">De senaste Word-versionerna har ett referenshanteringssystem </w:t>
      </w:r>
      <w:r w:rsidR="00F62E4D">
        <w:rPr>
          <w:lang w:val="sv-SE"/>
        </w:rPr>
        <w:t xml:space="preserve">inbyggt. Det är lite rudimentärt, men fungerar hyggligt, och om man inte har tillgång till något bättre så bör man </w:t>
      </w:r>
      <w:r w:rsidRPr="00F42E47">
        <w:rPr>
          <w:lang w:val="sv-SE"/>
        </w:rPr>
        <w:t>naturligtvis använda</w:t>
      </w:r>
      <w:r w:rsidR="00F62E4D">
        <w:rPr>
          <w:lang w:val="sv-SE"/>
        </w:rPr>
        <w:t xml:space="preserve"> det</w:t>
      </w:r>
      <w:r w:rsidRPr="00F42E47">
        <w:rPr>
          <w:lang w:val="sv-SE"/>
        </w:rPr>
        <w:t xml:space="preserve">. På </w:t>
      </w:r>
      <w:r w:rsidR="00090C3A">
        <w:rPr>
          <w:lang w:val="sv-SE"/>
        </w:rPr>
        <w:t>OOP</w:t>
      </w:r>
      <w:r w:rsidRPr="00F42E47">
        <w:rPr>
          <w:lang w:val="sv-SE"/>
        </w:rPr>
        <w:t xml:space="preserve"> använder vi IEEE:s format med numrerade referenser inom hakparanteser. En referens till kurs</w:t>
      </w:r>
      <w:r w:rsidR="00892F34">
        <w:rPr>
          <w:lang w:val="sv-SE"/>
        </w:rPr>
        <w:t>boken ska</w:t>
      </w:r>
      <w:r w:rsidRPr="00F42E47">
        <w:rPr>
          <w:lang w:val="sv-SE"/>
        </w:rPr>
        <w:t xml:space="preserve"> alltså se ut så här:</w:t>
      </w:r>
      <w:sdt>
        <w:sdtPr>
          <w:rPr>
            <w:lang w:val="sv-SE"/>
          </w:rPr>
          <w:id w:val="181960679"/>
          <w:citation/>
        </w:sdtPr>
        <w:sdtContent>
          <w:r w:rsidR="001747A1">
            <w:rPr>
              <w:lang w:val="sv-SE"/>
            </w:rPr>
            <w:fldChar w:fldCharType="begin"/>
          </w:r>
          <w:r w:rsidR="00892F34">
            <w:rPr>
              <w:lang w:val="sv-SE"/>
            </w:rPr>
            <w:instrText xml:space="preserve"> CITATION Lew12 \l 1053 </w:instrText>
          </w:r>
          <w:r w:rsidR="001747A1">
            <w:rPr>
              <w:lang w:val="sv-SE"/>
            </w:rPr>
            <w:fldChar w:fldCharType="separate"/>
          </w:r>
          <w:r w:rsidR="00892F34">
            <w:rPr>
              <w:noProof/>
              <w:lang w:val="sv-SE"/>
            </w:rPr>
            <w:t xml:space="preserve"> </w:t>
          </w:r>
          <w:r w:rsidR="00892F34" w:rsidRPr="00892F34">
            <w:rPr>
              <w:noProof/>
              <w:lang w:val="sv-SE"/>
            </w:rPr>
            <w:t>[1]</w:t>
          </w:r>
          <w:r w:rsidR="001747A1">
            <w:rPr>
              <w:lang w:val="sv-SE"/>
            </w:rPr>
            <w:fldChar w:fldCharType="end"/>
          </w:r>
        </w:sdtContent>
      </w:sdt>
      <w:r w:rsidRPr="00F42E47">
        <w:rPr>
          <w:lang w:val="sv-SE"/>
        </w:rPr>
        <w:t>, eller så här om man vill ha med sidanvisningar:</w:t>
      </w:r>
      <w:sdt>
        <w:sdtPr>
          <w:rPr>
            <w:lang w:val="sv-SE"/>
          </w:rPr>
          <w:id w:val="181960681"/>
          <w:citation/>
        </w:sdtPr>
        <w:sdtContent>
          <w:r w:rsidR="001747A1">
            <w:rPr>
              <w:lang w:val="sv-SE"/>
            </w:rPr>
            <w:fldChar w:fldCharType="begin"/>
          </w:r>
          <w:r w:rsidR="00892F34">
            <w:rPr>
              <w:lang w:val="sv-SE"/>
            </w:rPr>
            <w:instrText xml:space="preserve"> CITATION Lew12 \p 4 \l 1053  </w:instrText>
          </w:r>
          <w:r w:rsidR="001747A1">
            <w:rPr>
              <w:lang w:val="sv-SE"/>
            </w:rPr>
            <w:fldChar w:fldCharType="separate"/>
          </w:r>
          <w:r w:rsidR="00892F34">
            <w:rPr>
              <w:noProof/>
              <w:lang w:val="sv-SE"/>
            </w:rPr>
            <w:t xml:space="preserve"> </w:t>
          </w:r>
          <w:r w:rsidR="00892F34" w:rsidRPr="00892F34">
            <w:rPr>
              <w:noProof/>
              <w:lang w:val="sv-SE"/>
            </w:rPr>
            <w:t>[1, p. 4]</w:t>
          </w:r>
          <w:r w:rsidR="001747A1">
            <w:rPr>
              <w:lang w:val="sv-SE"/>
            </w:rPr>
            <w:fldChar w:fldCharType="end"/>
          </w:r>
        </w:sdtContent>
      </w:sdt>
      <w:r w:rsidRPr="00F42E47">
        <w:rPr>
          <w:lang w:val="sv-SE"/>
        </w:rPr>
        <w:t>.</w:t>
      </w:r>
    </w:p>
    <w:p w:rsidR="00F718BE" w:rsidRDefault="00F718BE" w:rsidP="00F42E47">
      <w:pPr>
        <w:rPr>
          <w:lang w:val="sv-SE"/>
        </w:rPr>
      </w:pPr>
      <w:r>
        <w:rPr>
          <w:lang w:val="sv-SE"/>
        </w:rPr>
        <w:t>Om ni inte refererar till några källor ska ni plocka bort källförteckningen.</w:t>
      </w:r>
    </w:p>
    <w:p w:rsidR="007C49D1" w:rsidRDefault="007C49D1" w:rsidP="007C49D1">
      <w:pPr>
        <w:pStyle w:val="Rubrik2"/>
        <w:rPr>
          <w:lang w:val="sv-SE"/>
        </w:rPr>
      </w:pPr>
      <w:bookmarkStart w:id="7" w:name="_Toc339030846"/>
      <w:r>
        <w:rPr>
          <w:lang w:val="sv-SE"/>
        </w:rPr>
        <w:t>Kod</w:t>
      </w:r>
      <w:bookmarkEnd w:id="7"/>
    </w:p>
    <w:p w:rsidR="007C49D1" w:rsidRPr="007C49D1" w:rsidRDefault="007C49D1" w:rsidP="00744362">
      <w:pPr>
        <w:rPr>
          <w:lang w:val="sv-SE"/>
        </w:rPr>
      </w:pPr>
      <w:r>
        <w:rPr>
          <w:lang w:val="sv-SE"/>
        </w:rPr>
        <w:t xml:space="preserve">Kod i </w:t>
      </w:r>
      <w:r w:rsidR="00E93379">
        <w:rPr>
          <w:lang w:val="sv-SE"/>
        </w:rPr>
        <w:t xml:space="preserve">dokumentet ska vara läsbar och helst formaterad som i en utvecklingsmiljö. Ett tips är att </w:t>
      </w:r>
      <w:r w:rsidR="00E93379" w:rsidRPr="00090C3A">
        <w:rPr>
          <w:rStyle w:val="Betoning"/>
          <w:lang w:val="sv-SE"/>
        </w:rPr>
        <w:t>inte</w:t>
      </w:r>
      <w:r w:rsidR="00E93379">
        <w:rPr>
          <w:lang w:val="sv-SE"/>
        </w:rPr>
        <w:t xml:space="preserve"> använda skärmdumpar. De blir nästan alltid oläsliga, och det går inte att få ut källkoden från dem om man skulle vilja.</w:t>
      </w:r>
    </w:p>
    <w:p w:rsidR="00F62E4D" w:rsidRDefault="00F62E4D" w:rsidP="00F62E4D">
      <w:pPr>
        <w:pStyle w:val="Rubrik2"/>
        <w:rPr>
          <w:lang w:val="sv-SE"/>
        </w:rPr>
      </w:pPr>
      <w:bookmarkStart w:id="8" w:name="_Toc339030847"/>
      <w:r>
        <w:rPr>
          <w:lang w:val="sv-SE"/>
        </w:rPr>
        <w:t>Avsnitt i mallen</w:t>
      </w:r>
      <w:bookmarkEnd w:id="8"/>
    </w:p>
    <w:p w:rsidR="00F62E4D" w:rsidRDefault="00F62E4D" w:rsidP="00744362">
      <w:pPr>
        <w:rPr>
          <w:lang w:val="sv-SE"/>
        </w:rPr>
      </w:pPr>
      <w:r>
        <w:rPr>
          <w:lang w:val="sv-SE"/>
        </w:rPr>
        <w:t xml:space="preserve">Den text som finns i mallen </w:t>
      </w:r>
      <w:r w:rsidR="00744362">
        <w:rPr>
          <w:lang w:val="sv-SE"/>
        </w:rPr>
        <w:t xml:space="preserve">från början </w:t>
      </w:r>
      <w:r>
        <w:rPr>
          <w:lang w:val="sv-SE"/>
        </w:rPr>
        <w:t>är avsedd bara för att illustrera användningen</w:t>
      </w:r>
      <w:r w:rsidR="00744362">
        <w:rPr>
          <w:lang w:val="sv-SE"/>
        </w:rPr>
        <w:t xml:space="preserve"> och ska plockas bort innan ni lämnar ni</w:t>
      </w:r>
      <w:r>
        <w:rPr>
          <w:lang w:val="sv-SE"/>
        </w:rPr>
        <w:t xml:space="preserve">. </w:t>
      </w:r>
    </w:p>
    <w:p w:rsidR="00F42E47" w:rsidRPr="00F42E47" w:rsidRDefault="00F42E47" w:rsidP="00F42E47">
      <w:pPr>
        <w:tabs>
          <w:tab w:val="left" w:pos="3788"/>
        </w:tabs>
        <w:rPr>
          <w:lang w:val="sv-SE"/>
        </w:rPr>
      </w:pPr>
      <w:r w:rsidRPr="00F42E47">
        <w:rPr>
          <w:lang w:val="sv-SE"/>
        </w:rPr>
        <w:tab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US"/>
        </w:rPr>
        <w:id w:val="96570880"/>
        <w:docPartObj>
          <w:docPartGallery w:val="Bibliographies"/>
          <w:docPartUnique/>
        </w:docPartObj>
      </w:sdtPr>
      <w:sdtContent>
        <w:bookmarkStart w:id="9" w:name="_Toc339030848" w:displacedByCustomXml="prev"/>
        <w:p w:rsidR="005D4154" w:rsidRPr="00F42E47" w:rsidRDefault="005D4154" w:rsidP="005D4154">
          <w:pPr>
            <w:pStyle w:val="Kllfrteckning"/>
          </w:pPr>
          <w:r w:rsidRPr="00F42E47">
            <w:t>Källförteckning</w:t>
          </w:r>
          <w:bookmarkEnd w:id="9"/>
        </w:p>
        <w:sdt>
          <w:sdtPr>
            <w:rPr>
              <w:lang w:val="sv-SE"/>
            </w:rPr>
            <w:id w:val="111145805"/>
            <w:bibliography/>
          </w:sdtPr>
          <w:sdtContent>
            <w:p w:rsidR="00892F34" w:rsidRDefault="001747A1" w:rsidP="00090C3A">
              <w:pPr>
                <w:rPr>
                  <w:rFonts w:asciiTheme="minorHAnsi" w:hAnsiTheme="minorHAnsi"/>
                  <w:noProof/>
                  <w:sz w:val="22"/>
                </w:rPr>
              </w:pPr>
              <w:r w:rsidRPr="00F42E47">
                <w:rPr>
                  <w:lang w:val="sv-SE"/>
                </w:rPr>
                <w:fldChar w:fldCharType="begin"/>
              </w:r>
              <w:r w:rsidR="005D4154" w:rsidRPr="00F42E47">
                <w:rPr>
                  <w:lang w:val="sv-SE"/>
                </w:rPr>
                <w:instrText xml:space="preserve"> BIBLIOGRAPHY </w:instrText>
              </w:r>
              <w:r w:rsidRPr="00F42E47">
                <w:rPr>
                  <w:lang w:val="sv-SE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95"/>
              </w:tblGrid>
              <w:tr w:rsidR="00892F3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92F34" w:rsidRDefault="00892F34">
                    <w:pPr>
                      <w:pStyle w:val="Litteraturfrteckning"/>
                      <w:rPr>
                        <w:rFonts w:eastAsiaTheme="minorEastAsia"/>
                        <w:noProof/>
                        <w:lang w:val="sv-SE"/>
                      </w:rPr>
                    </w:pPr>
                    <w:r>
                      <w:rPr>
                        <w:noProof/>
                        <w:lang w:val="sv-S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2F34" w:rsidRDefault="00892F34">
                    <w:pPr>
                      <w:pStyle w:val="Litteraturfrteckning"/>
                      <w:rPr>
                        <w:rFonts w:eastAsiaTheme="minorEastAsia"/>
                        <w:noProof/>
                        <w:lang w:val="sv-SE"/>
                      </w:rPr>
                    </w:pPr>
                    <w:r>
                      <w:rPr>
                        <w:noProof/>
                        <w:lang w:val="sv-SE"/>
                      </w:rPr>
                      <w:t xml:space="preserve">J. Lewis och W. Loftus, Java Software Solutions, sjunde upplagan red., Pearson Education, 2012. </w:t>
                    </w:r>
                  </w:p>
                </w:tc>
              </w:tr>
            </w:tbl>
            <w:p w:rsidR="00892F34" w:rsidRDefault="00892F34">
              <w:pPr>
                <w:rPr>
                  <w:rFonts w:eastAsia="Times New Roman"/>
                  <w:noProof/>
                </w:rPr>
              </w:pPr>
            </w:p>
            <w:p w:rsidR="005D4154" w:rsidRPr="00F42E47" w:rsidRDefault="001747A1" w:rsidP="00090C3A">
              <w:pPr>
                <w:rPr>
                  <w:lang w:val="sv-SE"/>
                </w:rPr>
              </w:pPr>
              <w:r w:rsidRPr="00F42E47">
                <w:rPr>
                  <w:lang w:val="sv-SE"/>
                </w:rPr>
                <w:fldChar w:fldCharType="end"/>
              </w:r>
            </w:p>
          </w:sdtContent>
        </w:sdt>
      </w:sdtContent>
    </w:sdt>
    <w:sectPr w:rsidR="005D4154" w:rsidRPr="00F42E47" w:rsidSect="00652DB9">
      <w:foot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91A" w:rsidRDefault="005E591A" w:rsidP="00196FAD">
      <w:r>
        <w:separator/>
      </w:r>
    </w:p>
  </w:endnote>
  <w:endnote w:type="continuationSeparator" w:id="0">
    <w:p w:rsidR="005E591A" w:rsidRDefault="005E591A" w:rsidP="00196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1F7" w:rsidRDefault="00F021F7">
    <w:pPr>
      <w:pStyle w:val="Sidfot"/>
      <w:jc w:val="center"/>
    </w:pPr>
  </w:p>
  <w:p w:rsidR="00F021F7" w:rsidRDefault="00F021F7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91A" w:rsidRDefault="005E591A" w:rsidP="00196FAD">
      <w:r>
        <w:separator/>
      </w:r>
    </w:p>
  </w:footnote>
  <w:footnote w:type="continuationSeparator" w:id="0">
    <w:p w:rsidR="005E591A" w:rsidRDefault="005E591A" w:rsidP="00196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3644"/>
    <w:multiLevelType w:val="hybridMultilevel"/>
    <w:tmpl w:val="1144B064"/>
    <w:lvl w:ilvl="0" w:tplc="B4E0649A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C5A4A"/>
    <w:multiLevelType w:val="multilevel"/>
    <w:tmpl w:val="49B2A1E8"/>
    <w:styleLink w:val="Bildtexter"/>
    <w:lvl w:ilvl="0">
      <w:start w:val="1"/>
      <w:numFmt w:val="decimal"/>
      <w:pStyle w:val="Bildtext"/>
      <w:lvlText w:val="Bild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E4F0EF3"/>
    <w:multiLevelType w:val="hybridMultilevel"/>
    <w:tmpl w:val="0C3805EA"/>
    <w:lvl w:ilvl="0" w:tplc="EA125B82">
      <w:start w:val="1"/>
      <w:numFmt w:val="decimal"/>
      <w:lvlText w:val="Bild 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906027"/>
    <w:multiLevelType w:val="multilevel"/>
    <w:tmpl w:val="949CAF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94D5CD2"/>
    <w:multiLevelType w:val="hybridMultilevel"/>
    <w:tmpl w:val="BC92D69E"/>
    <w:lvl w:ilvl="0" w:tplc="B7A8312C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F45AC3"/>
    <w:multiLevelType w:val="multilevel"/>
    <w:tmpl w:val="22C077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BF7645E"/>
    <w:multiLevelType w:val="multilevel"/>
    <w:tmpl w:val="BD4CC6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12215C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8">
    <w:nsid w:val="617E5ECE"/>
    <w:multiLevelType w:val="multilevel"/>
    <w:tmpl w:val="FDD6C0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19D04A6"/>
    <w:multiLevelType w:val="hybridMultilevel"/>
    <w:tmpl w:val="45FA1D22"/>
    <w:lvl w:ilvl="0" w:tplc="A6A815B0">
      <w:start w:val="1"/>
      <w:numFmt w:val="decimal"/>
      <w:lvlText w:val="2.%1.1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2644FFC"/>
    <w:multiLevelType w:val="hybridMultilevel"/>
    <w:tmpl w:val="996AF614"/>
    <w:lvl w:ilvl="0" w:tplc="B0984300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7C65B6"/>
    <w:multiLevelType w:val="hybridMultilevel"/>
    <w:tmpl w:val="77A6AA96"/>
    <w:lvl w:ilvl="0" w:tplc="826AB48C">
      <w:start w:val="1"/>
      <w:numFmt w:val="upperLetter"/>
      <w:pStyle w:val="Bilag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0F032B"/>
    <w:multiLevelType w:val="hybridMultilevel"/>
    <w:tmpl w:val="3B3E33B4"/>
    <w:lvl w:ilvl="0" w:tplc="88F83B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4"/>
  </w:num>
  <w:num w:numId="5">
    <w:abstractNumId w:val="9"/>
    <w:lvlOverride w:ilvl="0">
      <w:lvl w:ilvl="0" w:tplc="A6A815B0">
        <w:start w:val="1"/>
        <w:numFmt w:val="decimal"/>
        <w:lvlText w:val="1.%1.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D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D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D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D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D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D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D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D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CD"/>
    <w:rsid w:val="000058B4"/>
    <w:rsid w:val="000162AE"/>
    <w:rsid w:val="00040420"/>
    <w:rsid w:val="0006146A"/>
    <w:rsid w:val="00067FBE"/>
    <w:rsid w:val="00083552"/>
    <w:rsid w:val="00090C3A"/>
    <w:rsid w:val="000A7BDE"/>
    <w:rsid w:val="000F14A4"/>
    <w:rsid w:val="00104F76"/>
    <w:rsid w:val="00115375"/>
    <w:rsid w:val="00122BC0"/>
    <w:rsid w:val="00170F85"/>
    <w:rsid w:val="001747A1"/>
    <w:rsid w:val="00187B7D"/>
    <w:rsid w:val="00196A07"/>
    <w:rsid w:val="00196FAD"/>
    <w:rsid w:val="001A54D3"/>
    <w:rsid w:val="001D17E4"/>
    <w:rsid w:val="001F1E14"/>
    <w:rsid w:val="00240818"/>
    <w:rsid w:val="002B520E"/>
    <w:rsid w:val="002C5B05"/>
    <w:rsid w:val="002E1FCE"/>
    <w:rsid w:val="00314F58"/>
    <w:rsid w:val="00326104"/>
    <w:rsid w:val="00334D6B"/>
    <w:rsid w:val="003650A1"/>
    <w:rsid w:val="0037512A"/>
    <w:rsid w:val="00391194"/>
    <w:rsid w:val="003D0E0C"/>
    <w:rsid w:val="004279DC"/>
    <w:rsid w:val="00454D63"/>
    <w:rsid w:val="004810F8"/>
    <w:rsid w:val="004852C3"/>
    <w:rsid w:val="004927F7"/>
    <w:rsid w:val="004A5FA6"/>
    <w:rsid w:val="004D187A"/>
    <w:rsid w:val="005115E7"/>
    <w:rsid w:val="00512BF8"/>
    <w:rsid w:val="00514F3E"/>
    <w:rsid w:val="00524498"/>
    <w:rsid w:val="005733AD"/>
    <w:rsid w:val="005753D6"/>
    <w:rsid w:val="005769B1"/>
    <w:rsid w:val="0059395B"/>
    <w:rsid w:val="005A362D"/>
    <w:rsid w:val="005D4154"/>
    <w:rsid w:val="005E0DF2"/>
    <w:rsid w:val="005E591A"/>
    <w:rsid w:val="005F14CC"/>
    <w:rsid w:val="0060516D"/>
    <w:rsid w:val="00616CDC"/>
    <w:rsid w:val="00620694"/>
    <w:rsid w:val="006379E3"/>
    <w:rsid w:val="00643E63"/>
    <w:rsid w:val="00647780"/>
    <w:rsid w:val="00652DB9"/>
    <w:rsid w:val="00677B43"/>
    <w:rsid w:val="00694505"/>
    <w:rsid w:val="006B32D8"/>
    <w:rsid w:val="006E0B6C"/>
    <w:rsid w:val="006E229E"/>
    <w:rsid w:val="00700587"/>
    <w:rsid w:val="00724562"/>
    <w:rsid w:val="007347FB"/>
    <w:rsid w:val="0073561B"/>
    <w:rsid w:val="00744362"/>
    <w:rsid w:val="00746E84"/>
    <w:rsid w:val="00763732"/>
    <w:rsid w:val="007C1B2B"/>
    <w:rsid w:val="007C49D1"/>
    <w:rsid w:val="007E1961"/>
    <w:rsid w:val="00814945"/>
    <w:rsid w:val="00814DC8"/>
    <w:rsid w:val="00850A57"/>
    <w:rsid w:val="00857D49"/>
    <w:rsid w:val="00867461"/>
    <w:rsid w:val="00892E38"/>
    <w:rsid w:val="00892F34"/>
    <w:rsid w:val="008D7081"/>
    <w:rsid w:val="008F55EA"/>
    <w:rsid w:val="00922EC6"/>
    <w:rsid w:val="00932818"/>
    <w:rsid w:val="00941836"/>
    <w:rsid w:val="00994245"/>
    <w:rsid w:val="009A732D"/>
    <w:rsid w:val="009B19FD"/>
    <w:rsid w:val="009B6B7E"/>
    <w:rsid w:val="009D0F4A"/>
    <w:rsid w:val="009D1DD3"/>
    <w:rsid w:val="00A44075"/>
    <w:rsid w:val="00A470D7"/>
    <w:rsid w:val="00A578AF"/>
    <w:rsid w:val="00A65493"/>
    <w:rsid w:val="00A736D5"/>
    <w:rsid w:val="00A81E7A"/>
    <w:rsid w:val="00A866E9"/>
    <w:rsid w:val="00A8679F"/>
    <w:rsid w:val="00A96A86"/>
    <w:rsid w:val="00AB3BC0"/>
    <w:rsid w:val="00AC5644"/>
    <w:rsid w:val="00B249BB"/>
    <w:rsid w:val="00B51C3B"/>
    <w:rsid w:val="00B70F6A"/>
    <w:rsid w:val="00BA1783"/>
    <w:rsid w:val="00BD4DF8"/>
    <w:rsid w:val="00C24AF4"/>
    <w:rsid w:val="00C42D26"/>
    <w:rsid w:val="00C73C6E"/>
    <w:rsid w:val="00C76F9C"/>
    <w:rsid w:val="00C802E1"/>
    <w:rsid w:val="00C848A8"/>
    <w:rsid w:val="00CA1CF8"/>
    <w:rsid w:val="00CA7E3D"/>
    <w:rsid w:val="00CB3B65"/>
    <w:rsid w:val="00CB5815"/>
    <w:rsid w:val="00CB64ED"/>
    <w:rsid w:val="00CC4CF4"/>
    <w:rsid w:val="00CD0340"/>
    <w:rsid w:val="00CD546C"/>
    <w:rsid w:val="00CD66C8"/>
    <w:rsid w:val="00CE7DCD"/>
    <w:rsid w:val="00D0295D"/>
    <w:rsid w:val="00D40B74"/>
    <w:rsid w:val="00D40E43"/>
    <w:rsid w:val="00D62190"/>
    <w:rsid w:val="00D74B97"/>
    <w:rsid w:val="00DB2974"/>
    <w:rsid w:val="00DB4485"/>
    <w:rsid w:val="00DC29BB"/>
    <w:rsid w:val="00DC5BB1"/>
    <w:rsid w:val="00E607E8"/>
    <w:rsid w:val="00E71171"/>
    <w:rsid w:val="00E71986"/>
    <w:rsid w:val="00E77A29"/>
    <w:rsid w:val="00E9094F"/>
    <w:rsid w:val="00E93379"/>
    <w:rsid w:val="00EB0679"/>
    <w:rsid w:val="00EB2956"/>
    <w:rsid w:val="00EF06D5"/>
    <w:rsid w:val="00F021F7"/>
    <w:rsid w:val="00F220FD"/>
    <w:rsid w:val="00F42E47"/>
    <w:rsid w:val="00F613B8"/>
    <w:rsid w:val="00F62E4D"/>
    <w:rsid w:val="00F718BE"/>
    <w:rsid w:val="00F94AF5"/>
    <w:rsid w:val="00FB041C"/>
    <w:rsid w:val="00FB47DD"/>
    <w:rsid w:val="00FD0045"/>
    <w:rsid w:val="00FD624B"/>
    <w:rsid w:val="00FE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52"/>
    <w:pPr>
      <w:spacing w:after="120" w:line="240" w:lineRule="auto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5D4154"/>
    <w:pPr>
      <w:keepNext/>
      <w:keepLines/>
      <w:pageBreakBefore/>
      <w:numPr>
        <w:numId w:val="10"/>
      </w:numPr>
      <w:spacing w:before="480" w:after="240"/>
      <w:ind w:left="431" w:hanging="431"/>
      <w:outlineLvl w:val="0"/>
    </w:pPr>
    <w:rPr>
      <w:rFonts w:ascii="Verdana" w:eastAsiaTheme="majorEastAsia" w:hAnsi="Verdana" w:cstheme="majorBidi"/>
      <w:b/>
      <w:bCs/>
      <w:color w:val="365F91" w:themeColor="accent1" w:themeShade="BF"/>
      <w:sz w:val="32"/>
      <w:szCs w:val="28"/>
    </w:rPr>
  </w:style>
  <w:style w:type="paragraph" w:styleId="Rubrik2">
    <w:name w:val="heading 2"/>
    <w:basedOn w:val="Rubrik1"/>
    <w:next w:val="Normal"/>
    <w:link w:val="Rubrik2Char"/>
    <w:uiPriority w:val="9"/>
    <w:unhideWhenUsed/>
    <w:qFormat/>
    <w:rsid w:val="005D4154"/>
    <w:pPr>
      <w:pageBreakBefore w:val="0"/>
      <w:numPr>
        <w:ilvl w:val="1"/>
      </w:numPr>
      <w:spacing w:before="200" w:after="200"/>
      <w:ind w:left="578" w:hanging="578"/>
      <w:outlineLvl w:val="1"/>
    </w:pPr>
    <w:rPr>
      <w:bCs w:val="0"/>
      <w:color w:val="4F81BD" w:themeColor="accent1"/>
      <w:sz w:val="28"/>
      <w:szCs w:val="26"/>
    </w:rPr>
  </w:style>
  <w:style w:type="paragraph" w:styleId="Rubrik3">
    <w:name w:val="heading 3"/>
    <w:basedOn w:val="Rubrik2"/>
    <w:next w:val="Normal"/>
    <w:link w:val="Rubrik3Char"/>
    <w:uiPriority w:val="9"/>
    <w:unhideWhenUsed/>
    <w:qFormat/>
    <w:rsid w:val="00196FAD"/>
    <w:pPr>
      <w:numPr>
        <w:ilvl w:val="2"/>
      </w:numPr>
      <w:spacing w:after="0"/>
      <w:outlineLvl w:val="2"/>
    </w:pPr>
    <w:rPr>
      <w:bCs/>
      <w:sz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70F85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70F85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70F85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70F85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70F85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70F85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1F1E14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F1E14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5D4154"/>
    <w:rPr>
      <w:rFonts w:ascii="Verdana" w:eastAsiaTheme="majorEastAsia" w:hAnsi="Verdana" w:cstheme="majorBidi"/>
      <w:b/>
      <w:bCs/>
      <w:color w:val="365F91" w:themeColor="accent1" w:themeShade="BF"/>
      <w:sz w:val="32"/>
      <w:szCs w:val="28"/>
    </w:rPr>
  </w:style>
  <w:style w:type="paragraph" w:styleId="Innehllsfrteckningsrubrik">
    <w:name w:val="TOC Heading"/>
    <w:basedOn w:val="Rubrik1"/>
    <w:next w:val="Normal"/>
    <w:link w:val="InnehllsfrteckningsrubrikChar"/>
    <w:uiPriority w:val="39"/>
    <w:semiHidden/>
    <w:unhideWhenUsed/>
    <w:qFormat/>
    <w:rsid w:val="00454D63"/>
    <w:pPr>
      <w:outlineLvl w:val="9"/>
    </w:pPr>
  </w:style>
  <w:style w:type="character" w:customStyle="1" w:styleId="Rubrik2Char">
    <w:name w:val="Rubrik 2 Char"/>
    <w:basedOn w:val="Standardstycketeckensnitt"/>
    <w:link w:val="Rubrik2"/>
    <w:uiPriority w:val="9"/>
    <w:rsid w:val="005D4154"/>
    <w:rPr>
      <w:rFonts w:ascii="Verdana" w:eastAsiaTheme="majorEastAsia" w:hAnsi="Verdana" w:cstheme="majorBidi"/>
      <w:b/>
      <w:color w:val="4F81BD" w:themeColor="accent1"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196FAD"/>
    <w:rPr>
      <w:rFonts w:ascii="Verdana" w:eastAsiaTheme="majorEastAsia" w:hAnsi="Verdana" w:cstheme="majorBidi"/>
      <w:b/>
      <w:bCs/>
      <w:color w:val="4F81BD" w:themeColor="accent1"/>
      <w:sz w:val="24"/>
      <w:szCs w:val="26"/>
    </w:rPr>
  </w:style>
  <w:style w:type="paragraph" w:customStyle="1" w:styleId="Content">
    <w:name w:val="Content"/>
    <w:basedOn w:val="Innehllsfrteckningsrubrik"/>
    <w:link w:val="ContentChar"/>
    <w:qFormat/>
    <w:rsid w:val="005D4154"/>
    <w:pPr>
      <w:pageBreakBefore w:val="0"/>
      <w:numPr>
        <w:numId w:val="0"/>
      </w:numPr>
    </w:pPr>
  </w:style>
  <w:style w:type="paragraph" w:styleId="Sidhuvud">
    <w:name w:val="header"/>
    <w:basedOn w:val="Normal"/>
    <w:link w:val="SidhuvudChar"/>
    <w:uiPriority w:val="99"/>
    <w:semiHidden/>
    <w:unhideWhenUsed/>
    <w:rsid w:val="00196FAD"/>
    <w:pPr>
      <w:tabs>
        <w:tab w:val="center" w:pos="4536"/>
        <w:tab w:val="right" w:pos="9072"/>
      </w:tabs>
    </w:pPr>
  </w:style>
  <w:style w:type="character" w:customStyle="1" w:styleId="InnehllsfrteckningsrubrikChar">
    <w:name w:val="Innehållsförteckningsrubrik Char"/>
    <w:basedOn w:val="Rubrik1Char"/>
    <w:link w:val="Innehllsfrteckningsrubrik"/>
    <w:uiPriority w:val="39"/>
    <w:semiHidden/>
    <w:rsid w:val="00196FAD"/>
    <w:rPr>
      <w:rFonts w:ascii="Verdana" w:eastAsiaTheme="majorEastAsia" w:hAnsi="Verdana" w:cstheme="majorBidi"/>
      <w:b/>
      <w:bCs/>
      <w:color w:val="365F91" w:themeColor="accent1" w:themeShade="BF"/>
      <w:sz w:val="32"/>
      <w:szCs w:val="28"/>
    </w:rPr>
  </w:style>
  <w:style w:type="character" w:customStyle="1" w:styleId="ContentChar">
    <w:name w:val="Content Char"/>
    <w:basedOn w:val="InnehllsfrteckningsrubrikChar"/>
    <w:link w:val="Content"/>
    <w:rsid w:val="005D4154"/>
    <w:rPr>
      <w:rFonts w:ascii="Verdana" w:eastAsiaTheme="majorEastAsia" w:hAnsi="Verdana" w:cstheme="majorBidi"/>
      <w:b/>
      <w:bCs/>
      <w:color w:val="365F91" w:themeColor="accent1" w:themeShade="BF"/>
      <w:sz w:val="32"/>
      <w:szCs w:val="28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196FAD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196FAD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196FAD"/>
    <w:rPr>
      <w:rFonts w:ascii="Times New Roman" w:hAnsi="Times New Roman"/>
      <w:sz w:val="24"/>
    </w:rPr>
  </w:style>
  <w:style w:type="paragraph" w:styleId="Innehll1">
    <w:name w:val="toc 1"/>
    <w:basedOn w:val="Normal"/>
    <w:next w:val="Normal"/>
    <w:autoRedefine/>
    <w:uiPriority w:val="39"/>
    <w:unhideWhenUsed/>
    <w:rsid w:val="005D4154"/>
    <w:pPr>
      <w:tabs>
        <w:tab w:val="left" w:pos="480"/>
        <w:tab w:val="right" w:leader="dot" w:pos="9350"/>
      </w:tabs>
      <w:spacing w:before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Innehll2">
    <w:name w:val="toc 2"/>
    <w:basedOn w:val="Normal"/>
    <w:next w:val="Normal"/>
    <w:autoRedefine/>
    <w:uiPriority w:val="39"/>
    <w:unhideWhenUsed/>
    <w:rsid w:val="007347F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nehll3">
    <w:name w:val="toc 3"/>
    <w:basedOn w:val="Normal"/>
    <w:next w:val="Normal"/>
    <w:autoRedefine/>
    <w:uiPriority w:val="39"/>
    <w:unhideWhenUsed/>
    <w:rsid w:val="007347F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7347FB"/>
    <w:rPr>
      <w:color w:val="0000FF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B51C3B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B51C3B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B51C3B"/>
    <w:rPr>
      <w:rFonts w:ascii="Times New Roman" w:hAnsi="Times New Roman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B51C3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B51C3B"/>
    <w:rPr>
      <w:rFonts w:ascii="Times New Roman" w:hAnsi="Times New Roman"/>
      <w:b/>
      <w:bCs/>
      <w:sz w:val="20"/>
      <w:szCs w:val="20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70F8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70F8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70F8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70F8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70F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70F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extruta">
    <w:name w:val="Textruta"/>
    <w:basedOn w:val="Normal"/>
    <w:rsid w:val="00F021F7"/>
    <w:pPr>
      <w:spacing w:line="280" w:lineRule="exact"/>
    </w:pPr>
    <w:rPr>
      <w:rFonts w:ascii="Verdana" w:hAnsi="Verdana"/>
      <w:color w:val="002F5F"/>
      <w:sz w:val="16"/>
      <w:szCs w:val="16"/>
      <w:lang w:val="sv-SE"/>
    </w:rPr>
  </w:style>
  <w:style w:type="paragraph" w:customStyle="1" w:styleId="Kllfrteckning">
    <w:name w:val="Källförteckning"/>
    <w:basedOn w:val="Rubrik1"/>
    <w:next w:val="Normal"/>
    <w:link w:val="KllfrteckningChar"/>
    <w:qFormat/>
    <w:rsid w:val="005D4154"/>
    <w:pPr>
      <w:numPr>
        <w:numId w:val="0"/>
      </w:numPr>
      <w:spacing w:after="360"/>
    </w:pPr>
    <w:rPr>
      <w:szCs w:val="36"/>
      <w:lang w:val="sv-SE"/>
    </w:rPr>
  </w:style>
  <w:style w:type="paragraph" w:customStyle="1" w:styleId="Bildtext">
    <w:name w:val="Bildtext"/>
    <w:basedOn w:val="Normal"/>
    <w:link w:val="BildtextChar"/>
    <w:qFormat/>
    <w:rsid w:val="00391194"/>
    <w:pPr>
      <w:numPr>
        <w:numId w:val="13"/>
      </w:numPr>
    </w:pPr>
  </w:style>
  <w:style w:type="character" w:customStyle="1" w:styleId="KllfrteckningChar">
    <w:name w:val="Källförteckning Char"/>
    <w:basedOn w:val="Standardstycketeckensnitt"/>
    <w:link w:val="Kllfrteckning"/>
    <w:rsid w:val="005D4154"/>
    <w:rPr>
      <w:rFonts w:ascii="Verdana" w:eastAsiaTheme="majorEastAsia" w:hAnsi="Verdana" w:cstheme="majorBidi"/>
      <w:b/>
      <w:bCs/>
      <w:color w:val="365F91" w:themeColor="accent1" w:themeShade="BF"/>
      <w:sz w:val="32"/>
      <w:szCs w:val="36"/>
      <w:lang w:val="sv-SE"/>
    </w:rPr>
  </w:style>
  <w:style w:type="numbering" w:customStyle="1" w:styleId="Bildtexter">
    <w:name w:val="Bildtexter"/>
    <w:uiPriority w:val="99"/>
    <w:rsid w:val="00391194"/>
    <w:pPr>
      <w:numPr>
        <w:numId w:val="13"/>
      </w:numPr>
    </w:pPr>
  </w:style>
  <w:style w:type="character" w:customStyle="1" w:styleId="BildtextChar">
    <w:name w:val="Bildtext Char"/>
    <w:basedOn w:val="Standardstycketeckensnitt"/>
    <w:link w:val="Bildtext"/>
    <w:rsid w:val="00391194"/>
    <w:rPr>
      <w:rFonts w:ascii="Times New Roman" w:hAnsi="Times New Roman"/>
      <w:sz w:val="24"/>
    </w:rPr>
  </w:style>
  <w:style w:type="paragraph" w:styleId="Innehll4">
    <w:name w:val="toc 4"/>
    <w:basedOn w:val="Normal"/>
    <w:next w:val="Normal"/>
    <w:autoRedefine/>
    <w:uiPriority w:val="39"/>
    <w:unhideWhenUsed/>
    <w:rsid w:val="00857D4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857D4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857D4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857D4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857D4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857D49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Liststycke">
    <w:name w:val="List Paragraph"/>
    <w:basedOn w:val="Normal"/>
    <w:uiPriority w:val="34"/>
    <w:qFormat/>
    <w:rsid w:val="00700587"/>
    <w:pPr>
      <w:ind w:left="720"/>
      <w:contextualSpacing/>
    </w:pPr>
  </w:style>
  <w:style w:type="paragraph" w:customStyle="1" w:styleId="Textbox">
    <w:name w:val="Textbox"/>
    <w:basedOn w:val="Normal"/>
    <w:link w:val="TextboxChar"/>
    <w:qFormat/>
    <w:rsid w:val="00C802E1"/>
    <w:pPr>
      <w:spacing w:after="0" w:line="360" w:lineRule="auto"/>
    </w:pPr>
    <w:rPr>
      <w:rFonts w:ascii="Verdana" w:hAnsi="Verdana"/>
      <w:sz w:val="16"/>
      <w:szCs w:val="16"/>
      <w:lang w:val="sv-SE"/>
    </w:rPr>
  </w:style>
  <w:style w:type="character" w:customStyle="1" w:styleId="TextboxChar">
    <w:name w:val="Textbox Char"/>
    <w:basedOn w:val="Standardstycketeckensnitt"/>
    <w:link w:val="Textbox"/>
    <w:rsid w:val="00C802E1"/>
    <w:rPr>
      <w:rFonts w:ascii="Verdana" w:hAnsi="Verdana"/>
      <w:sz w:val="16"/>
      <w:szCs w:val="16"/>
      <w:lang w:val="sv-SE"/>
    </w:rPr>
  </w:style>
  <w:style w:type="table" w:styleId="Tabellrutnt">
    <w:name w:val="Table Grid"/>
    <w:basedOn w:val="Normaltabell"/>
    <w:uiPriority w:val="59"/>
    <w:rsid w:val="00E71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laga">
    <w:name w:val="Bilaga"/>
    <w:basedOn w:val="Rubrik1"/>
    <w:next w:val="Normal"/>
    <w:link w:val="BilagaChar"/>
    <w:qFormat/>
    <w:rsid w:val="005D4154"/>
    <w:pPr>
      <w:numPr>
        <w:numId w:val="15"/>
      </w:numPr>
      <w:ind w:left="0" w:firstLine="0"/>
    </w:pPr>
  </w:style>
  <w:style w:type="paragraph" w:styleId="Litteraturfrteckning">
    <w:name w:val="Bibliography"/>
    <w:basedOn w:val="Normal"/>
    <w:next w:val="Normal"/>
    <w:uiPriority w:val="37"/>
    <w:unhideWhenUsed/>
    <w:rsid w:val="00932818"/>
  </w:style>
  <w:style w:type="character" w:customStyle="1" w:styleId="BilagaChar">
    <w:name w:val="Bilaga Char"/>
    <w:basedOn w:val="KllfrteckningChar"/>
    <w:link w:val="Bilaga"/>
    <w:rsid w:val="005D4154"/>
    <w:rPr>
      <w:rFonts w:ascii="Verdana" w:eastAsiaTheme="majorEastAsia" w:hAnsi="Verdana" w:cstheme="majorBidi"/>
      <w:b/>
      <w:bCs/>
      <w:color w:val="365F91" w:themeColor="accent1" w:themeShade="BF"/>
      <w:sz w:val="32"/>
      <w:szCs w:val="28"/>
      <w:lang w:val="sv-SE"/>
    </w:rPr>
  </w:style>
  <w:style w:type="character" w:styleId="Betoning">
    <w:name w:val="Emphasis"/>
    <w:basedOn w:val="Standardstycketeckensnitt"/>
    <w:uiPriority w:val="20"/>
    <w:qFormat/>
    <w:rsid w:val="00E933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52"/>
    <w:pPr>
      <w:spacing w:after="120" w:line="240" w:lineRule="auto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5D4154"/>
    <w:pPr>
      <w:keepNext/>
      <w:keepLines/>
      <w:pageBreakBefore/>
      <w:numPr>
        <w:numId w:val="10"/>
      </w:numPr>
      <w:spacing w:before="480" w:after="240"/>
      <w:ind w:left="431" w:hanging="431"/>
      <w:outlineLvl w:val="0"/>
    </w:pPr>
    <w:rPr>
      <w:rFonts w:ascii="Verdana" w:eastAsiaTheme="majorEastAsia" w:hAnsi="Verdana" w:cstheme="majorBidi"/>
      <w:b/>
      <w:bCs/>
      <w:color w:val="365F91" w:themeColor="accent1" w:themeShade="BF"/>
      <w:sz w:val="32"/>
      <w:szCs w:val="28"/>
    </w:rPr>
  </w:style>
  <w:style w:type="paragraph" w:styleId="Rubrik2">
    <w:name w:val="heading 2"/>
    <w:basedOn w:val="Rubrik1"/>
    <w:next w:val="Normal"/>
    <w:link w:val="Rubrik2Char"/>
    <w:uiPriority w:val="9"/>
    <w:unhideWhenUsed/>
    <w:qFormat/>
    <w:rsid w:val="005D4154"/>
    <w:pPr>
      <w:pageBreakBefore w:val="0"/>
      <w:numPr>
        <w:ilvl w:val="1"/>
      </w:numPr>
      <w:spacing w:before="200" w:after="200"/>
      <w:ind w:left="578" w:hanging="578"/>
      <w:outlineLvl w:val="1"/>
    </w:pPr>
    <w:rPr>
      <w:bCs w:val="0"/>
      <w:color w:val="4F81BD" w:themeColor="accent1"/>
      <w:sz w:val="28"/>
      <w:szCs w:val="26"/>
    </w:rPr>
  </w:style>
  <w:style w:type="paragraph" w:styleId="Rubrik3">
    <w:name w:val="heading 3"/>
    <w:basedOn w:val="Rubrik2"/>
    <w:next w:val="Normal"/>
    <w:link w:val="Rubrik3Char"/>
    <w:uiPriority w:val="9"/>
    <w:unhideWhenUsed/>
    <w:qFormat/>
    <w:rsid w:val="00196FAD"/>
    <w:pPr>
      <w:numPr>
        <w:ilvl w:val="2"/>
      </w:numPr>
      <w:spacing w:after="0"/>
      <w:outlineLvl w:val="2"/>
    </w:pPr>
    <w:rPr>
      <w:bCs/>
      <w:sz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70F85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70F85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70F85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70F85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70F85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70F85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1F1E14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F1E14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5D4154"/>
    <w:rPr>
      <w:rFonts w:ascii="Verdana" w:eastAsiaTheme="majorEastAsia" w:hAnsi="Verdana" w:cstheme="majorBidi"/>
      <w:b/>
      <w:bCs/>
      <w:color w:val="365F91" w:themeColor="accent1" w:themeShade="BF"/>
      <w:sz w:val="32"/>
      <w:szCs w:val="28"/>
    </w:rPr>
  </w:style>
  <w:style w:type="paragraph" w:styleId="Innehllsfrteckningsrubrik">
    <w:name w:val="TOC Heading"/>
    <w:basedOn w:val="Rubrik1"/>
    <w:next w:val="Normal"/>
    <w:link w:val="InnehllsfrteckningsrubrikChar"/>
    <w:uiPriority w:val="39"/>
    <w:semiHidden/>
    <w:unhideWhenUsed/>
    <w:qFormat/>
    <w:rsid w:val="00454D63"/>
    <w:pPr>
      <w:outlineLvl w:val="9"/>
    </w:pPr>
  </w:style>
  <w:style w:type="character" w:customStyle="1" w:styleId="Rubrik2Char">
    <w:name w:val="Rubrik 2 Char"/>
    <w:basedOn w:val="Standardstycketeckensnitt"/>
    <w:link w:val="Rubrik2"/>
    <w:uiPriority w:val="9"/>
    <w:rsid w:val="005D4154"/>
    <w:rPr>
      <w:rFonts w:ascii="Verdana" w:eastAsiaTheme="majorEastAsia" w:hAnsi="Verdana" w:cstheme="majorBidi"/>
      <w:b/>
      <w:color w:val="4F81BD" w:themeColor="accent1"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196FAD"/>
    <w:rPr>
      <w:rFonts w:ascii="Verdana" w:eastAsiaTheme="majorEastAsia" w:hAnsi="Verdana" w:cstheme="majorBidi"/>
      <w:b/>
      <w:bCs/>
      <w:color w:val="4F81BD" w:themeColor="accent1"/>
      <w:sz w:val="24"/>
      <w:szCs w:val="26"/>
    </w:rPr>
  </w:style>
  <w:style w:type="paragraph" w:customStyle="1" w:styleId="Content">
    <w:name w:val="Content"/>
    <w:basedOn w:val="Innehllsfrteckningsrubrik"/>
    <w:link w:val="ContentChar"/>
    <w:qFormat/>
    <w:rsid w:val="005D4154"/>
    <w:pPr>
      <w:pageBreakBefore w:val="0"/>
      <w:numPr>
        <w:numId w:val="0"/>
      </w:numPr>
    </w:pPr>
  </w:style>
  <w:style w:type="paragraph" w:styleId="Sidhuvud">
    <w:name w:val="header"/>
    <w:basedOn w:val="Normal"/>
    <w:link w:val="SidhuvudChar"/>
    <w:uiPriority w:val="99"/>
    <w:semiHidden/>
    <w:unhideWhenUsed/>
    <w:rsid w:val="00196FAD"/>
    <w:pPr>
      <w:tabs>
        <w:tab w:val="center" w:pos="4536"/>
        <w:tab w:val="right" w:pos="9072"/>
      </w:tabs>
    </w:pPr>
  </w:style>
  <w:style w:type="character" w:customStyle="1" w:styleId="InnehllsfrteckningsrubrikChar">
    <w:name w:val="Innehållsförteckningsrubrik Char"/>
    <w:basedOn w:val="Rubrik1Char"/>
    <w:link w:val="Innehllsfrteckningsrubrik"/>
    <w:uiPriority w:val="39"/>
    <w:semiHidden/>
    <w:rsid w:val="00196FAD"/>
    <w:rPr>
      <w:rFonts w:ascii="Verdana" w:eastAsiaTheme="majorEastAsia" w:hAnsi="Verdana" w:cstheme="majorBidi"/>
      <w:b/>
      <w:bCs/>
      <w:color w:val="365F91" w:themeColor="accent1" w:themeShade="BF"/>
      <w:sz w:val="32"/>
      <w:szCs w:val="28"/>
    </w:rPr>
  </w:style>
  <w:style w:type="character" w:customStyle="1" w:styleId="ContentChar">
    <w:name w:val="Content Char"/>
    <w:basedOn w:val="InnehllsfrteckningsrubrikChar"/>
    <w:link w:val="Content"/>
    <w:rsid w:val="005D4154"/>
    <w:rPr>
      <w:rFonts w:ascii="Verdana" w:eastAsiaTheme="majorEastAsia" w:hAnsi="Verdana" w:cstheme="majorBidi"/>
      <w:b/>
      <w:bCs/>
      <w:color w:val="365F91" w:themeColor="accent1" w:themeShade="BF"/>
      <w:sz w:val="32"/>
      <w:szCs w:val="28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196FAD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196FAD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196FAD"/>
    <w:rPr>
      <w:rFonts w:ascii="Times New Roman" w:hAnsi="Times New Roman"/>
      <w:sz w:val="24"/>
    </w:rPr>
  </w:style>
  <w:style w:type="paragraph" w:styleId="Innehll1">
    <w:name w:val="toc 1"/>
    <w:basedOn w:val="Normal"/>
    <w:next w:val="Normal"/>
    <w:autoRedefine/>
    <w:uiPriority w:val="39"/>
    <w:unhideWhenUsed/>
    <w:rsid w:val="005D4154"/>
    <w:pPr>
      <w:tabs>
        <w:tab w:val="left" w:pos="480"/>
        <w:tab w:val="right" w:leader="dot" w:pos="9350"/>
      </w:tabs>
      <w:spacing w:before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Innehll2">
    <w:name w:val="toc 2"/>
    <w:basedOn w:val="Normal"/>
    <w:next w:val="Normal"/>
    <w:autoRedefine/>
    <w:uiPriority w:val="39"/>
    <w:unhideWhenUsed/>
    <w:rsid w:val="007347F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nehll3">
    <w:name w:val="toc 3"/>
    <w:basedOn w:val="Normal"/>
    <w:next w:val="Normal"/>
    <w:autoRedefine/>
    <w:uiPriority w:val="39"/>
    <w:unhideWhenUsed/>
    <w:rsid w:val="007347F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7347FB"/>
    <w:rPr>
      <w:color w:val="0000FF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B51C3B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B51C3B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B51C3B"/>
    <w:rPr>
      <w:rFonts w:ascii="Times New Roman" w:hAnsi="Times New Roman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B51C3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B51C3B"/>
    <w:rPr>
      <w:rFonts w:ascii="Times New Roman" w:hAnsi="Times New Roman"/>
      <w:b/>
      <w:bCs/>
      <w:sz w:val="20"/>
      <w:szCs w:val="20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70F8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70F8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70F8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70F8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70F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70F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extruta">
    <w:name w:val="Textruta"/>
    <w:basedOn w:val="Normal"/>
    <w:rsid w:val="00F021F7"/>
    <w:pPr>
      <w:spacing w:line="280" w:lineRule="exact"/>
    </w:pPr>
    <w:rPr>
      <w:rFonts w:ascii="Verdana" w:hAnsi="Verdana"/>
      <w:color w:val="002F5F"/>
      <w:sz w:val="16"/>
      <w:szCs w:val="16"/>
      <w:lang w:val="sv-SE"/>
    </w:rPr>
  </w:style>
  <w:style w:type="paragraph" w:customStyle="1" w:styleId="Kllfrteckning">
    <w:name w:val="Källförteckning"/>
    <w:basedOn w:val="Rubrik1"/>
    <w:next w:val="Normal"/>
    <w:link w:val="KllfrteckningChar"/>
    <w:qFormat/>
    <w:rsid w:val="005D4154"/>
    <w:pPr>
      <w:numPr>
        <w:numId w:val="0"/>
      </w:numPr>
      <w:spacing w:after="360"/>
    </w:pPr>
    <w:rPr>
      <w:szCs w:val="36"/>
      <w:lang w:val="sv-SE"/>
    </w:rPr>
  </w:style>
  <w:style w:type="paragraph" w:customStyle="1" w:styleId="Bildtext">
    <w:name w:val="Bildtext"/>
    <w:basedOn w:val="Normal"/>
    <w:link w:val="BildtextChar"/>
    <w:qFormat/>
    <w:rsid w:val="00391194"/>
    <w:pPr>
      <w:numPr>
        <w:numId w:val="13"/>
      </w:numPr>
    </w:pPr>
  </w:style>
  <w:style w:type="character" w:customStyle="1" w:styleId="KllfrteckningChar">
    <w:name w:val="Källförteckning Char"/>
    <w:basedOn w:val="Standardstycketeckensnitt"/>
    <w:link w:val="Kllfrteckning"/>
    <w:rsid w:val="005D4154"/>
    <w:rPr>
      <w:rFonts w:ascii="Verdana" w:eastAsiaTheme="majorEastAsia" w:hAnsi="Verdana" w:cstheme="majorBidi"/>
      <w:b/>
      <w:bCs/>
      <w:color w:val="365F91" w:themeColor="accent1" w:themeShade="BF"/>
      <w:sz w:val="32"/>
      <w:szCs w:val="36"/>
      <w:lang w:val="sv-SE"/>
    </w:rPr>
  </w:style>
  <w:style w:type="numbering" w:customStyle="1" w:styleId="Bildtexter">
    <w:name w:val="Bildtexter"/>
    <w:uiPriority w:val="99"/>
    <w:rsid w:val="00391194"/>
    <w:pPr>
      <w:numPr>
        <w:numId w:val="13"/>
      </w:numPr>
    </w:pPr>
  </w:style>
  <w:style w:type="character" w:customStyle="1" w:styleId="BildtextChar">
    <w:name w:val="Bildtext Char"/>
    <w:basedOn w:val="Standardstycketeckensnitt"/>
    <w:link w:val="Bildtext"/>
    <w:rsid w:val="00391194"/>
    <w:rPr>
      <w:rFonts w:ascii="Times New Roman" w:hAnsi="Times New Roman"/>
      <w:sz w:val="24"/>
    </w:rPr>
  </w:style>
  <w:style w:type="paragraph" w:styleId="Innehll4">
    <w:name w:val="toc 4"/>
    <w:basedOn w:val="Normal"/>
    <w:next w:val="Normal"/>
    <w:autoRedefine/>
    <w:uiPriority w:val="39"/>
    <w:unhideWhenUsed/>
    <w:rsid w:val="00857D4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857D4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857D4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857D4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857D4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857D49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Liststycke">
    <w:name w:val="List Paragraph"/>
    <w:basedOn w:val="Normal"/>
    <w:uiPriority w:val="34"/>
    <w:qFormat/>
    <w:rsid w:val="00700587"/>
    <w:pPr>
      <w:ind w:left="720"/>
      <w:contextualSpacing/>
    </w:pPr>
  </w:style>
  <w:style w:type="paragraph" w:customStyle="1" w:styleId="Textbox">
    <w:name w:val="Textbox"/>
    <w:basedOn w:val="Normal"/>
    <w:link w:val="TextboxChar"/>
    <w:qFormat/>
    <w:rsid w:val="00C802E1"/>
    <w:pPr>
      <w:spacing w:after="0" w:line="360" w:lineRule="auto"/>
    </w:pPr>
    <w:rPr>
      <w:rFonts w:ascii="Verdana" w:hAnsi="Verdana"/>
      <w:sz w:val="16"/>
      <w:szCs w:val="16"/>
      <w:lang w:val="sv-SE"/>
    </w:rPr>
  </w:style>
  <w:style w:type="character" w:customStyle="1" w:styleId="TextboxChar">
    <w:name w:val="Textbox Char"/>
    <w:basedOn w:val="Standardstycketeckensnitt"/>
    <w:link w:val="Textbox"/>
    <w:rsid w:val="00C802E1"/>
    <w:rPr>
      <w:rFonts w:ascii="Verdana" w:hAnsi="Verdana"/>
      <w:sz w:val="16"/>
      <w:szCs w:val="16"/>
      <w:lang w:val="sv-SE"/>
    </w:rPr>
  </w:style>
  <w:style w:type="table" w:styleId="Tabellrutnt">
    <w:name w:val="Table Grid"/>
    <w:basedOn w:val="Normaltabell"/>
    <w:uiPriority w:val="59"/>
    <w:rsid w:val="00E71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laga">
    <w:name w:val="Bilaga"/>
    <w:basedOn w:val="Rubrik1"/>
    <w:next w:val="Normal"/>
    <w:link w:val="BilagaChar"/>
    <w:qFormat/>
    <w:rsid w:val="005D4154"/>
    <w:pPr>
      <w:numPr>
        <w:numId w:val="15"/>
      </w:numPr>
      <w:ind w:left="0" w:firstLine="0"/>
    </w:pPr>
  </w:style>
  <w:style w:type="paragraph" w:styleId="Litteraturfrteckning">
    <w:name w:val="Bibliography"/>
    <w:basedOn w:val="Normal"/>
    <w:next w:val="Normal"/>
    <w:uiPriority w:val="37"/>
    <w:unhideWhenUsed/>
    <w:rsid w:val="00932818"/>
  </w:style>
  <w:style w:type="character" w:customStyle="1" w:styleId="BilagaChar">
    <w:name w:val="Bilaga Char"/>
    <w:basedOn w:val="KllfrteckningChar"/>
    <w:link w:val="Bilaga"/>
    <w:rsid w:val="005D4154"/>
    <w:rPr>
      <w:rFonts w:ascii="Verdana" w:eastAsiaTheme="majorEastAsia" w:hAnsi="Verdana" w:cstheme="majorBidi"/>
      <w:b/>
      <w:bCs/>
      <w:color w:val="365F91" w:themeColor="accent1" w:themeShade="BF"/>
      <w:sz w:val="32"/>
      <w:szCs w:val="28"/>
      <w:lang w:val="sv-SE"/>
    </w:rPr>
  </w:style>
  <w:style w:type="character" w:styleId="Betoning">
    <w:name w:val="Emphasis"/>
    <w:basedOn w:val="Standardstycketeckensnitt"/>
    <w:uiPriority w:val="20"/>
    <w:qFormat/>
    <w:rsid w:val="00E933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grammering\Java\IdrottsT&#228;vling\Rapport\idrot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Lew12</b:Tag>
    <b:SourceType>Book</b:SourceType>
    <b:Guid>{19C7EF80-E475-4889-8C5B-5A90EC1F736F}</b:Guid>
    <b:Author>
      <b:Author>
        <b:NameList>
          <b:Person>
            <b:Last>Lewis</b:Last>
            <b:First>John</b:First>
          </b:Person>
          <b:Person>
            <b:Last>Loftus</b:Last>
            <b:First>Willian</b:First>
          </b:Person>
        </b:NameList>
      </b:Author>
    </b:Author>
    <b:Title>Java Software Solutions</b:Title>
    <b:Publisher>Pearson Education</b:Publisher>
    <b:Year>2012</b:Year>
    <b:Edition>sjunde upplagan</b:Edition>
    <b:RefOrder>1</b:RefOrder>
  </b:Source>
</b:Sources>
</file>

<file path=customXml/itemProps1.xml><?xml version="1.0" encoding="utf-8"?>
<ds:datastoreItem xmlns:ds="http://schemas.openxmlformats.org/officeDocument/2006/customXml" ds:itemID="{91F30DC5-E850-4177-B364-58601B4CC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idrott</Template>
  <TotalTime>14</TotalTime>
  <Pages>10</Pages>
  <Words>646</Words>
  <Characters>3427</Characters>
  <Application>Microsoft Office Word</Application>
  <DocSecurity>0</DocSecurity>
  <Lines>28</Lines>
  <Paragraphs>8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2" baseType="lpstr">
      <vt:lpstr/>
      <vt:lpstr/>
      <vt:lpstr>Inledning</vt:lpstr>
      <vt:lpstr/>
      <vt:lpstr>    </vt:lpstr>
      <vt:lpstr>Mallanvändningen</vt:lpstr>
      <vt:lpstr>    Bilder</vt:lpstr>
      <vt:lpstr>        Rubriknivå 3</vt:lpstr>
      <vt:lpstr>    Referenser</vt:lpstr>
      <vt:lpstr>    Kod</vt:lpstr>
      <vt:lpstr>    Avsnitt i mallen</vt:lpstr>
      <vt:lpstr>&lt;Källförteckning</vt:lpstr>
    </vt:vector>
  </TitlesOfParts>
  <Company>HP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7</cp:revision>
  <dcterms:created xsi:type="dcterms:W3CDTF">2016-01-05T09:36:00Z</dcterms:created>
  <dcterms:modified xsi:type="dcterms:W3CDTF">2016-01-05T10:31:00Z</dcterms:modified>
</cp:coreProperties>
</file>